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9E72D" w14:textId="6D89F2AB" w:rsidR="00555D2C" w:rsidRDefault="00555D2C" w:rsidP="00F20409">
      <w:pPr>
        <w:ind w:left="708" w:hanging="708"/>
        <w:jc w:val="both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Guatemala, </w:t>
      </w:r>
      <w:r w:rsidR="006D76BB">
        <w:rPr>
          <w:rFonts w:ascii="Tahoma" w:hAnsi="Tahoma" w:cs="Tahoma"/>
          <w:noProof/>
          <w:sz w:val="19"/>
          <w:szCs w:val="19"/>
        </w:rPr>
        <w:t>04</w:t>
      </w:r>
      <w:r w:rsidR="00170EEA">
        <w:rPr>
          <w:rFonts w:ascii="Tahoma" w:hAnsi="Tahoma" w:cs="Tahoma"/>
          <w:noProof/>
          <w:sz w:val="19"/>
          <w:szCs w:val="19"/>
        </w:rPr>
        <w:t xml:space="preserve"> de </w:t>
      </w:r>
      <w:r w:rsidR="006D76BB">
        <w:rPr>
          <w:rFonts w:ascii="Tahoma" w:hAnsi="Tahoma" w:cs="Tahoma"/>
          <w:noProof/>
          <w:sz w:val="19"/>
          <w:szCs w:val="19"/>
        </w:rPr>
        <w:t>Noviembre</w:t>
      </w:r>
      <w:r w:rsidR="00170EEA">
        <w:rPr>
          <w:rFonts w:ascii="Tahoma" w:hAnsi="Tahoma" w:cs="Tahoma"/>
          <w:noProof/>
          <w:sz w:val="19"/>
          <w:szCs w:val="19"/>
        </w:rPr>
        <w:t xml:space="preserve"> de 20</w:t>
      </w:r>
      <w:r w:rsidR="0065470F">
        <w:rPr>
          <w:rFonts w:ascii="Tahoma" w:hAnsi="Tahoma" w:cs="Tahoma"/>
          <w:noProof/>
          <w:sz w:val="19"/>
          <w:szCs w:val="19"/>
        </w:rPr>
        <w:t>21</w:t>
      </w:r>
    </w:p>
    <w:p w14:paraId="0866867D" w14:textId="77777777" w:rsidR="00555D2C" w:rsidRDefault="00555D2C">
      <w:pPr>
        <w:jc w:val="both"/>
        <w:rPr>
          <w:rFonts w:ascii="Tahoma" w:hAnsi="Tahoma" w:cs="Tahoma"/>
          <w:sz w:val="19"/>
          <w:szCs w:val="19"/>
        </w:rPr>
      </w:pPr>
    </w:p>
    <w:p w14:paraId="6042146B" w14:textId="77777777" w:rsidR="00555D2C" w:rsidRDefault="00555D2C">
      <w:pPr>
        <w:jc w:val="both"/>
        <w:rPr>
          <w:rFonts w:ascii="Tahoma" w:hAnsi="Tahoma" w:cs="Tahoma"/>
          <w:sz w:val="19"/>
          <w:szCs w:val="19"/>
        </w:rPr>
      </w:pPr>
    </w:p>
    <w:p w14:paraId="621630C0" w14:textId="576EF38B" w:rsidR="00555D2C" w:rsidRDefault="00555D2C">
      <w:pPr>
        <w:jc w:val="both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Señor</w:t>
      </w:r>
      <w:r w:rsidR="006D76BB">
        <w:rPr>
          <w:rFonts w:ascii="Tahoma" w:hAnsi="Tahoma" w:cs="Tahoma"/>
          <w:sz w:val="19"/>
          <w:szCs w:val="19"/>
        </w:rPr>
        <w:t>es</w:t>
      </w:r>
      <w:r>
        <w:rPr>
          <w:rFonts w:ascii="Tahoma" w:hAnsi="Tahoma" w:cs="Tahoma"/>
          <w:sz w:val="19"/>
          <w:szCs w:val="19"/>
        </w:rPr>
        <w:t xml:space="preserve"> </w:t>
      </w:r>
    </w:p>
    <w:p w14:paraId="08591477" w14:textId="1957E59D" w:rsidR="00555D2C" w:rsidRDefault="006D76BB" w:rsidP="007A1FF3">
      <w:pPr>
        <w:jc w:val="both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noProof/>
          <w:sz w:val="19"/>
          <w:szCs w:val="19"/>
        </w:rPr>
        <w:t>Incyt</w:t>
      </w:r>
    </w:p>
    <w:p w14:paraId="5C72BD1F" w14:textId="77777777" w:rsidR="00555D2C" w:rsidRDefault="00555D2C" w:rsidP="007A1FF3">
      <w:pPr>
        <w:jc w:val="both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Presente        </w:t>
      </w:r>
    </w:p>
    <w:p w14:paraId="38CE2854" w14:textId="77777777" w:rsidR="00555D2C" w:rsidRDefault="00555D2C">
      <w:pPr>
        <w:jc w:val="both"/>
        <w:rPr>
          <w:rFonts w:ascii="Tahoma" w:hAnsi="Tahoma" w:cs="Tahoma"/>
          <w:color w:val="0000FF"/>
          <w:sz w:val="19"/>
          <w:szCs w:val="19"/>
        </w:rPr>
      </w:pPr>
    </w:p>
    <w:p w14:paraId="57EDDEBA" w14:textId="77777777" w:rsidR="00555D2C" w:rsidRDefault="00555D2C">
      <w:pPr>
        <w:jc w:val="both"/>
        <w:rPr>
          <w:rFonts w:ascii="Tahoma" w:hAnsi="Tahoma" w:cs="Tahoma"/>
          <w:color w:val="0000FF"/>
          <w:sz w:val="19"/>
          <w:szCs w:val="19"/>
        </w:rPr>
      </w:pPr>
    </w:p>
    <w:p w14:paraId="5B8678F5" w14:textId="3A36360C" w:rsidR="00555D2C" w:rsidRDefault="00555D2C">
      <w:pPr>
        <w:jc w:val="both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Estimado</w:t>
      </w:r>
      <w:r w:rsidR="006D76BB">
        <w:rPr>
          <w:rFonts w:ascii="Tahoma" w:hAnsi="Tahoma" w:cs="Tahoma"/>
          <w:sz w:val="19"/>
          <w:szCs w:val="19"/>
        </w:rPr>
        <w:t>s</w:t>
      </w:r>
      <w:r>
        <w:rPr>
          <w:rFonts w:ascii="Tahoma" w:hAnsi="Tahoma" w:cs="Tahoma"/>
          <w:sz w:val="19"/>
          <w:szCs w:val="19"/>
        </w:rPr>
        <w:t xml:space="preserve"> </w:t>
      </w:r>
      <w:r w:rsidR="00984932">
        <w:rPr>
          <w:rFonts w:ascii="Tahoma" w:hAnsi="Tahoma" w:cs="Tahoma"/>
          <w:noProof/>
          <w:sz w:val="19"/>
          <w:szCs w:val="19"/>
        </w:rPr>
        <w:t>S</w:t>
      </w:r>
      <w:r w:rsidR="006D76BB">
        <w:rPr>
          <w:rFonts w:ascii="Tahoma" w:hAnsi="Tahoma" w:cs="Tahoma"/>
          <w:noProof/>
          <w:sz w:val="19"/>
          <w:szCs w:val="19"/>
        </w:rPr>
        <w:t>eñores</w:t>
      </w:r>
      <w:r w:rsidR="00984932">
        <w:rPr>
          <w:rFonts w:ascii="Tahoma" w:hAnsi="Tahoma" w:cs="Tahoma"/>
          <w:noProof/>
          <w:sz w:val="19"/>
          <w:szCs w:val="19"/>
        </w:rPr>
        <w:t>.</w:t>
      </w:r>
      <w:r w:rsidR="006D76BB">
        <w:rPr>
          <w:rFonts w:ascii="Tahoma" w:hAnsi="Tahoma" w:cs="Tahoma"/>
          <w:noProof/>
          <w:sz w:val="19"/>
          <w:szCs w:val="19"/>
        </w:rPr>
        <w:t xml:space="preserve"> Incyt</w:t>
      </w:r>
      <w:r>
        <w:rPr>
          <w:rFonts w:ascii="Tahoma" w:hAnsi="Tahoma" w:cs="Tahoma"/>
          <w:sz w:val="19"/>
          <w:szCs w:val="19"/>
        </w:rPr>
        <w:t>:</w:t>
      </w:r>
    </w:p>
    <w:p w14:paraId="50DB44B7" w14:textId="77777777" w:rsidR="00555D2C" w:rsidRDefault="00555D2C">
      <w:pPr>
        <w:jc w:val="both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El Departamento de Responsabilidad Social Académica, a través de la Coordinación Académica para la Facultad de Ingeniería, hace constar la entrega del proyecto que </w:t>
      </w:r>
      <w:r>
        <w:rPr>
          <w:rFonts w:ascii="Tahoma" w:hAnsi="Tahoma" w:cs="Tahoma"/>
          <w:color w:val="000000"/>
          <w:sz w:val="19"/>
          <w:szCs w:val="19"/>
        </w:rPr>
        <w:t xml:space="preserve"> se describe a continuación:</w:t>
      </w:r>
    </w:p>
    <w:p w14:paraId="06E80809" w14:textId="77777777" w:rsidR="00555D2C" w:rsidRDefault="00555D2C">
      <w:pPr>
        <w:jc w:val="both"/>
        <w:rPr>
          <w:rFonts w:ascii="Tahoma" w:hAnsi="Tahoma" w:cs="Tahoma"/>
          <w:color w:val="000000"/>
          <w:sz w:val="19"/>
          <w:szCs w:val="19"/>
        </w:rPr>
      </w:pPr>
    </w:p>
    <w:p w14:paraId="0E88F5CC" w14:textId="77777777" w:rsidR="00555D2C" w:rsidRDefault="00555D2C">
      <w:pPr>
        <w:jc w:val="both"/>
        <w:rPr>
          <w:rFonts w:ascii="Tahoma" w:hAnsi="Tahoma" w:cs="Tahoma"/>
          <w:color w:val="000000"/>
          <w:sz w:val="19"/>
          <w:szCs w:val="19"/>
        </w:rPr>
      </w:pPr>
    </w:p>
    <w:tbl>
      <w:tblPr>
        <w:tblpPr w:leftFromText="141" w:rightFromText="141" w:vertAnchor="text" w:horzAnchor="margin" w:tblpXSpec="center" w:tblpY="1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0"/>
        <w:gridCol w:w="2698"/>
      </w:tblGrid>
      <w:tr w:rsidR="00555D2C" w14:paraId="79A89E2B" w14:textId="77777777" w:rsidTr="00C54386">
        <w:tc>
          <w:tcPr>
            <w:tcW w:w="4490" w:type="dxa"/>
            <w:vAlign w:val="center"/>
          </w:tcPr>
          <w:p w14:paraId="374A5340" w14:textId="77777777" w:rsidR="00555D2C" w:rsidRDefault="00555D2C" w:rsidP="00C54386">
            <w:pPr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Nombre</w:t>
            </w:r>
          </w:p>
        </w:tc>
        <w:tc>
          <w:tcPr>
            <w:tcW w:w="2698" w:type="dxa"/>
            <w:vAlign w:val="center"/>
          </w:tcPr>
          <w:p w14:paraId="3968844F" w14:textId="62EE40FF" w:rsidR="00555D2C" w:rsidRDefault="007D17AD" w:rsidP="00C54386">
            <w:pPr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Observatorio de Energía</w:t>
            </w:r>
          </w:p>
        </w:tc>
      </w:tr>
      <w:tr w:rsidR="00555D2C" w14:paraId="746E80EE" w14:textId="77777777" w:rsidTr="00C54386">
        <w:tc>
          <w:tcPr>
            <w:tcW w:w="4490" w:type="dxa"/>
            <w:vAlign w:val="center"/>
          </w:tcPr>
          <w:p w14:paraId="54C8BECC" w14:textId="77777777" w:rsidR="00555D2C" w:rsidRDefault="00555D2C" w:rsidP="00C54386">
            <w:pPr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Fecha de inicio</w:t>
            </w:r>
          </w:p>
        </w:tc>
        <w:tc>
          <w:tcPr>
            <w:tcW w:w="2698" w:type="dxa"/>
            <w:vAlign w:val="center"/>
          </w:tcPr>
          <w:p w14:paraId="344C7698" w14:textId="7115315A" w:rsidR="00555D2C" w:rsidRDefault="00984932" w:rsidP="00C54386">
            <w:pPr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Mayo 20</w:t>
            </w:r>
            <w:r w:rsidR="0065470F">
              <w:rPr>
                <w:rFonts w:ascii="Tahoma" w:hAnsi="Tahoma" w:cs="Tahoma"/>
                <w:sz w:val="19"/>
                <w:szCs w:val="19"/>
              </w:rPr>
              <w:t>21</w:t>
            </w:r>
          </w:p>
        </w:tc>
      </w:tr>
      <w:tr w:rsidR="00555D2C" w14:paraId="2F6D23D6" w14:textId="77777777" w:rsidTr="00C54386">
        <w:tc>
          <w:tcPr>
            <w:tcW w:w="4490" w:type="dxa"/>
            <w:vAlign w:val="center"/>
          </w:tcPr>
          <w:p w14:paraId="4E5510E3" w14:textId="77777777" w:rsidR="00555D2C" w:rsidRDefault="00555D2C" w:rsidP="00C54386">
            <w:pPr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Fecha de cierre</w:t>
            </w:r>
          </w:p>
        </w:tc>
        <w:tc>
          <w:tcPr>
            <w:tcW w:w="2698" w:type="dxa"/>
            <w:vAlign w:val="center"/>
          </w:tcPr>
          <w:p w14:paraId="3075B9FE" w14:textId="4D86D23A" w:rsidR="00555D2C" w:rsidRDefault="00906D66" w:rsidP="00C54386">
            <w:pPr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Noviembre</w:t>
            </w:r>
            <w:r w:rsidR="00984932">
              <w:rPr>
                <w:rFonts w:ascii="Tahoma" w:hAnsi="Tahoma" w:cs="Tahoma"/>
                <w:sz w:val="19"/>
                <w:szCs w:val="19"/>
              </w:rPr>
              <w:t xml:space="preserve"> 20</w:t>
            </w:r>
            <w:r w:rsidR="0065470F">
              <w:rPr>
                <w:rFonts w:ascii="Tahoma" w:hAnsi="Tahoma" w:cs="Tahoma"/>
                <w:sz w:val="19"/>
                <w:szCs w:val="19"/>
              </w:rPr>
              <w:t>21</w:t>
            </w:r>
          </w:p>
        </w:tc>
      </w:tr>
      <w:tr w:rsidR="00555D2C" w14:paraId="544C3BF1" w14:textId="77777777" w:rsidTr="00C54386">
        <w:tc>
          <w:tcPr>
            <w:tcW w:w="4490" w:type="dxa"/>
            <w:vAlign w:val="center"/>
          </w:tcPr>
          <w:p w14:paraId="09048510" w14:textId="77777777" w:rsidR="00555D2C" w:rsidRDefault="00555D2C" w:rsidP="00C54386">
            <w:pPr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Entidad solicitante</w:t>
            </w:r>
          </w:p>
        </w:tc>
        <w:tc>
          <w:tcPr>
            <w:tcW w:w="2698" w:type="dxa"/>
            <w:vAlign w:val="center"/>
          </w:tcPr>
          <w:p w14:paraId="0D7172C2" w14:textId="25C679ED" w:rsidR="00555D2C" w:rsidRDefault="006D76BB" w:rsidP="00C54386">
            <w:pPr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sz w:val="19"/>
                <w:szCs w:val="19"/>
              </w:rPr>
              <w:t>Incyt</w:t>
            </w:r>
          </w:p>
        </w:tc>
      </w:tr>
      <w:tr w:rsidR="00555D2C" w14:paraId="06EEEBD0" w14:textId="77777777" w:rsidTr="00C54386">
        <w:tc>
          <w:tcPr>
            <w:tcW w:w="4490" w:type="dxa"/>
            <w:vAlign w:val="center"/>
          </w:tcPr>
          <w:p w14:paraId="0BA460A0" w14:textId="77777777" w:rsidR="00555D2C" w:rsidRDefault="00555D2C" w:rsidP="00C54386">
            <w:pPr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Estimado del aporte que realiza la Universidad Rafael Landívar a través del presente Proyecto:</w:t>
            </w:r>
          </w:p>
        </w:tc>
        <w:tc>
          <w:tcPr>
            <w:tcW w:w="2698" w:type="dxa"/>
            <w:vAlign w:val="center"/>
          </w:tcPr>
          <w:p w14:paraId="3C1B85F5" w14:textId="259697D0" w:rsidR="00555D2C" w:rsidRDefault="006D76BB" w:rsidP="00C54386">
            <w:pPr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 xml:space="preserve">101.24 </w:t>
            </w:r>
            <w:r w:rsidR="0065470F">
              <w:rPr>
                <w:rFonts w:ascii="Tahoma" w:hAnsi="Tahoma" w:cs="Tahoma"/>
                <w:sz w:val="19"/>
                <w:szCs w:val="19"/>
              </w:rPr>
              <w:t>horas</w:t>
            </w:r>
          </w:p>
        </w:tc>
      </w:tr>
    </w:tbl>
    <w:p w14:paraId="16D93BF1" w14:textId="77777777" w:rsidR="00555D2C" w:rsidRDefault="00555D2C">
      <w:pPr>
        <w:jc w:val="both"/>
        <w:rPr>
          <w:rFonts w:ascii="Tahoma" w:hAnsi="Tahoma" w:cs="Tahoma"/>
          <w:color w:val="000000"/>
          <w:sz w:val="19"/>
          <w:szCs w:val="19"/>
        </w:rPr>
      </w:pPr>
    </w:p>
    <w:p w14:paraId="26DD5AED" w14:textId="77777777" w:rsidR="00555D2C" w:rsidRDefault="00555D2C">
      <w:pPr>
        <w:jc w:val="both"/>
        <w:rPr>
          <w:rFonts w:ascii="Tahoma" w:hAnsi="Tahoma" w:cs="Tahoma"/>
          <w:color w:val="0000FF"/>
          <w:sz w:val="19"/>
          <w:szCs w:val="19"/>
        </w:rPr>
      </w:pPr>
    </w:p>
    <w:p w14:paraId="14F60FCA" w14:textId="77777777" w:rsidR="00555D2C" w:rsidRDefault="00555D2C">
      <w:pPr>
        <w:jc w:val="both"/>
        <w:rPr>
          <w:rFonts w:ascii="Tahoma" w:hAnsi="Tahoma" w:cs="Tahoma"/>
          <w:color w:val="0000FF"/>
          <w:sz w:val="19"/>
          <w:szCs w:val="19"/>
        </w:rPr>
      </w:pPr>
    </w:p>
    <w:p w14:paraId="3EC87C1E" w14:textId="77777777" w:rsidR="00555D2C" w:rsidRDefault="00555D2C">
      <w:pPr>
        <w:jc w:val="both"/>
        <w:rPr>
          <w:rFonts w:ascii="Tahoma" w:hAnsi="Tahoma" w:cs="Tahoma"/>
          <w:sz w:val="19"/>
          <w:szCs w:val="19"/>
        </w:rPr>
      </w:pPr>
    </w:p>
    <w:p w14:paraId="2C4E6C88" w14:textId="77777777" w:rsidR="00555D2C" w:rsidRDefault="00555D2C">
      <w:pPr>
        <w:jc w:val="both"/>
        <w:rPr>
          <w:rFonts w:ascii="Tahoma" w:hAnsi="Tahoma" w:cs="Tahoma"/>
          <w:sz w:val="19"/>
          <w:szCs w:val="19"/>
        </w:rPr>
      </w:pPr>
    </w:p>
    <w:p w14:paraId="57A66AE2" w14:textId="77777777" w:rsidR="00555D2C" w:rsidRDefault="00555D2C">
      <w:pPr>
        <w:jc w:val="both"/>
        <w:rPr>
          <w:rFonts w:ascii="Tahoma" w:hAnsi="Tahoma" w:cs="Tahoma"/>
          <w:sz w:val="19"/>
          <w:szCs w:val="19"/>
        </w:rPr>
      </w:pPr>
    </w:p>
    <w:p w14:paraId="265F32E6" w14:textId="77777777" w:rsidR="00555D2C" w:rsidRDefault="00555D2C">
      <w:pPr>
        <w:jc w:val="both"/>
        <w:rPr>
          <w:rFonts w:ascii="Tahoma" w:hAnsi="Tahoma" w:cs="Tahoma"/>
          <w:sz w:val="19"/>
          <w:szCs w:val="19"/>
        </w:rPr>
      </w:pPr>
    </w:p>
    <w:p w14:paraId="2D307061" w14:textId="77777777" w:rsidR="00555D2C" w:rsidRDefault="00555D2C">
      <w:pPr>
        <w:jc w:val="both"/>
        <w:rPr>
          <w:rFonts w:ascii="Tahoma" w:hAnsi="Tahoma" w:cs="Tahoma"/>
          <w:sz w:val="19"/>
          <w:szCs w:val="19"/>
        </w:rPr>
      </w:pPr>
    </w:p>
    <w:p w14:paraId="36541660" w14:textId="77777777" w:rsidR="00555D2C" w:rsidRDefault="00555D2C">
      <w:pPr>
        <w:jc w:val="both"/>
        <w:rPr>
          <w:rFonts w:ascii="Tahoma" w:hAnsi="Tahoma" w:cs="Tahoma"/>
          <w:sz w:val="19"/>
          <w:szCs w:val="19"/>
        </w:rPr>
      </w:pPr>
    </w:p>
    <w:p w14:paraId="52EB323F" w14:textId="77777777" w:rsidR="00555D2C" w:rsidRDefault="00555D2C">
      <w:pPr>
        <w:jc w:val="both"/>
        <w:rPr>
          <w:rFonts w:ascii="Tahoma" w:hAnsi="Tahoma" w:cs="Tahoma"/>
          <w:sz w:val="19"/>
          <w:szCs w:val="19"/>
        </w:rPr>
      </w:pPr>
    </w:p>
    <w:p w14:paraId="23F37EC5" w14:textId="77777777" w:rsidR="00555D2C" w:rsidRDefault="00555D2C">
      <w:pPr>
        <w:jc w:val="both"/>
        <w:rPr>
          <w:rFonts w:ascii="Tahoma" w:hAnsi="Tahoma" w:cs="Tahoma"/>
          <w:sz w:val="19"/>
          <w:szCs w:val="19"/>
        </w:rPr>
      </w:pPr>
    </w:p>
    <w:p w14:paraId="4F5303E9" w14:textId="77777777" w:rsidR="00555D2C" w:rsidRDefault="00555D2C">
      <w:pPr>
        <w:jc w:val="both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Aprovecho la oportunidad para ponernos a su disposición para continuar con la ejecución de proyectos en conjunto.</w:t>
      </w:r>
    </w:p>
    <w:p w14:paraId="3EC9F243" w14:textId="77777777" w:rsidR="00555D2C" w:rsidRDefault="00555D2C">
      <w:pPr>
        <w:jc w:val="both"/>
        <w:rPr>
          <w:rFonts w:ascii="Tahoma" w:hAnsi="Tahoma" w:cs="Tahoma"/>
          <w:sz w:val="19"/>
          <w:szCs w:val="19"/>
        </w:rPr>
      </w:pPr>
    </w:p>
    <w:p w14:paraId="645FCE67" w14:textId="77777777" w:rsidR="00555D2C" w:rsidRDefault="00555D2C">
      <w:pPr>
        <w:jc w:val="both"/>
        <w:rPr>
          <w:rFonts w:ascii="Tahoma" w:hAnsi="Tahoma" w:cs="Tahoma"/>
          <w:sz w:val="19"/>
          <w:szCs w:val="19"/>
        </w:rPr>
      </w:pPr>
    </w:p>
    <w:p w14:paraId="4A7E2BFF" w14:textId="77777777" w:rsidR="00555D2C" w:rsidRDefault="00555D2C">
      <w:pPr>
        <w:jc w:val="both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Atentamente,</w:t>
      </w:r>
    </w:p>
    <w:p w14:paraId="656AA2A9" w14:textId="77777777" w:rsidR="00555D2C" w:rsidRDefault="00555D2C">
      <w:pPr>
        <w:jc w:val="both"/>
        <w:rPr>
          <w:rFonts w:ascii="Tahoma" w:hAnsi="Tahoma" w:cs="Tahoma"/>
          <w:sz w:val="19"/>
          <w:szCs w:val="19"/>
        </w:rPr>
      </w:pPr>
    </w:p>
    <w:p w14:paraId="46EF231B" w14:textId="77777777" w:rsidR="00555D2C" w:rsidRDefault="00555D2C">
      <w:pPr>
        <w:jc w:val="both"/>
        <w:rPr>
          <w:rFonts w:ascii="Tahoma" w:hAnsi="Tahoma" w:cs="Tahoma"/>
          <w:sz w:val="19"/>
          <w:szCs w:val="19"/>
        </w:rPr>
      </w:pPr>
    </w:p>
    <w:p w14:paraId="5F22AA5C" w14:textId="77777777" w:rsidR="00555D2C" w:rsidRDefault="00555D2C">
      <w:pPr>
        <w:jc w:val="both"/>
        <w:rPr>
          <w:rFonts w:ascii="Tahoma" w:hAnsi="Tahoma" w:cs="Tahoma"/>
          <w:sz w:val="19"/>
          <w:szCs w:val="19"/>
        </w:rPr>
      </w:pPr>
    </w:p>
    <w:p w14:paraId="4FEE664F" w14:textId="77777777" w:rsidR="00555D2C" w:rsidRDefault="00555D2C">
      <w:pPr>
        <w:jc w:val="both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____________________________________________</w:t>
      </w:r>
    </w:p>
    <w:p w14:paraId="07D7CB34" w14:textId="5A8ADCF7" w:rsidR="00555D2C" w:rsidRPr="00605A3F" w:rsidRDefault="0065470F">
      <w:pPr>
        <w:jc w:val="both"/>
        <w:rPr>
          <w:rFonts w:ascii="Tahoma" w:hAnsi="Tahoma" w:cs="Tahoma"/>
          <w:b/>
          <w:sz w:val="19"/>
          <w:szCs w:val="19"/>
        </w:rPr>
      </w:pPr>
      <w:r>
        <w:rPr>
          <w:rFonts w:ascii="Tahoma" w:hAnsi="Tahoma" w:cs="Tahoma"/>
          <w:b/>
          <w:sz w:val="19"/>
          <w:szCs w:val="19"/>
        </w:rPr>
        <w:t>José Rodolfo Trinidad Rodríguez</w:t>
      </w:r>
    </w:p>
    <w:p w14:paraId="7C9B4FF2" w14:textId="0B92F6BA" w:rsidR="00555D2C" w:rsidRDefault="00555D2C">
      <w:pPr>
        <w:jc w:val="both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Coordinador de RSA en Facultad de Ingeniería</w:t>
      </w:r>
    </w:p>
    <w:p w14:paraId="6D56F0BF" w14:textId="200FEE47" w:rsidR="00555D2C" w:rsidRDefault="00B8473D">
      <w:pPr>
        <w:jc w:val="both"/>
        <w:rPr>
          <w:rFonts w:ascii="Tahoma" w:hAnsi="Tahoma" w:cs="Tahoma"/>
          <w:sz w:val="19"/>
          <w:szCs w:val="19"/>
        </w:rPr>
      </w:pPr>
      <w:r w:rsidRPr="00FF2BD8">
        <w:rPr>
          <w:rFonts w:ascii="Tahoma" w:hAnsi="Tahoma" w:cs="Tahoma"/>
          <w:noProof/>
          <w:sz w:val="19"/>
          <w:szCs w:val="19"/>
        </w:rPr>
        <w:drawing>
          <wp:anchor distT="0" distB="0" distL="114300" distR="114300" simplePos="0" relativeHeight="251658240" behindDoc="1" locked="0" layoutInCell="1" allowOverlap="1" wp14:anchorId="79EA854C" wp14:editId="3072CCD8">
            <wp:simplePos x="0" y="0"/>
            <wp:positionH relativeFrom="column">
              <wp:posOffset>4192382</wp:posOffset>
            </wp:positionH>
            <wp:positionV relativeFrom="paragraph">
              <wp:posOffset>71541</wp:posOffset>
            </wp:positionV>
            <wp:extent cx="1215390" cy="855345"/>
            <wp:effectExtent l="0" t="0" r="381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39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5D2C">
        <w:rPr>
          <w:rFonts w:ascii="Tahoma" w:hAnsi="Tahoma" w:cs="Tahoma"/>
          <w:sz w:val="19"/>
          <w:szCs w:val="19"/>
        </w:rPr>
        <w:t>Departamento de Responsabilidad Social Académica</w:t>
      </w:r>
    </w:p>
    <w:p w14:paraId="3B5EB6B7" w14:textId="4BD445D3" w:rsidR="00555D2C" w:rsidRDefault="00555D2C">
      <w:pPr>
        <w:jc w:val="both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Universidad Rafael Landívar</w:t>
      </w:r>
    </w:p>
    <w:p w14:paraId="3B94508A" w14:textId="599E747B" w:rsidR="00555D2C" w:rsidRDefault="00555D2C">
      <w:pPr>
        <w:jc w:val="both"/>
        <w:rPr>
          <w:rFonts w:ascii="Tahoma" w:hAnsi="Tahoma" w:cs="Tahoma"/>
          <w:sz w:val="19"/>
          <w:szCs w:val="19"/>
        </w:rPr>
      </w:pPr>
    </w:p>
    <w:p w14:paraId="43E2919A" w14:textId="630E3DCC" w:rsidR="00555D2C" w:rsidRDefault="00555D2C">
      <w:pPr>
        <w:jc w:val="both"/>
        <w:rPr>
          <w:rFonts w:ascii="Tahoma" w:hAnsi="Tahoma" w:cs="Tahoma"/>
          <w:sz w:val="19"/>
          <w:szCs w:val="19"/>
        </w:rPr>
      </w:pPr>
    </w:p>
    <w:p w14:paraId="65F8A81F" w14:textId="291CB5B8" w:rsidR="00555D2C" w:rsidRDefault="00555D2C">
      <w:pPr>
        <w:jc w:val="both"/>
        <w:rPr>
          <w:rFonts w:ascii="Tahoma" w:hAnsi="Tahoma" w:cs="Tahoma"/>
          <w:sz w:val="19"/>
          <w:szCs w:val="19"/>
        </w:rPr>
      </w:pPr>
    </w:p>
    <w:p w14:paraId="0F568BAD" w14:textId="219C650E" w:rsidR="00555D2C" w:rsidRDefault="00555D2C">
      <w:pPr>
        <w:jc w:val="both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Recibí conforme:</w:t>
      </w:r>
      <w:r w:rsidR="006D76BB">
        <w:rPr>
          <w:rFonts w:ascii="Tahoma" w:hAnsi="Tahoma" w:cs="Tahoma"/>
          <w:sz w:val="19"/>
          <w:szCs w:val="19"/>
        </w:rPr>
        <w:tab/>
      </w:r>
    </w:p>
    <w:p w14:paraId="06391A3B" w14:textId="5E0CEAFC" w:rsidR="00555D2C" w:rsidRDefault="00555D2C">
      <w:pPr>
        <w:ind w:left="2124"/>
        <w:jc w:val="righ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      ________________</w:t>
      </w:r>
      <w:r w:rsidR="00FF2BD8" w:rsidRPr="00FF2BD8">
        <w:rPr>
          <w:noProof/>
        </w:rPr>
        <w:t xml:space="preserve"> </w:t>
      </w:r>
      <w:r>
        <w:rPr>
          <w:rFonts w:ascii="Tahoma" w:hAnsi="Tahoma" w:cs="Tahoma"/>
          <w:sz w:val="19"/>
          <w:szCs w:val="19"/>
        </w:rPr>
        <w:t>____________</w:t>
      </w:r>
    </w:p>
    <w:p w14:paraId="57B00D9E" w14:textId="21FBE4C9" w:rsidR="00555D2C" w:rsidRPr="00605A3F" w:rsidRDefault="006D76BB" w:rsidP="003B0129">
      <w:pPr>
        <w:jc w:val="right"/>
        <w:rPr>
          <w:rFonts w:ascii="Tahoma" w:hAnsi="Tahoma" w:cs="Tahoma"/>
          <w:b/>
          <w:sz w:val="19"/>
          <w:szCs w:val="19"/>
        </w:rPr>
      </w:pPr>
      <w:r>
        <w:rPr>
          <w:rFonts w:ascii="Tahoma" w:hAnsi="Tahoma" w:cs="Tahoma"/>
          <w:b/>
          <w:noProof/>
          <w:sz w:val="19"/>
          <w:szCs w:val="19"/>
        </w:rPr>
        <w:t>Sara</w:t>
      </w:r>
      <w:r w:rsidR="002216D8">
        <w:rPr>
          <w:rFonts w:ascii="Tahoma" w:hAnsi="Tahoma" w:cs="Tahoma"/>
          <w:b/>
          <w:noProof/>
          <w:sz w:val="19"/>
          <w:szCs w:val="19"/>
        </w:rPr>
        <w:t xml:space="preserve"> Fuentes</w:t>
      </w:r>
    </w:p>
    <w:p w14:paraId="18074B7B" w14:textId="7B48D64A" w:rsidR="00555D2C" w:rsidRDefault="006D76BB" w:rsidP="003B0129">
      <w:pPr>
        <w:jc w:val="righ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noProof/>
          <w:sz w:val="19"/>
          <w:szCs w:val="19"/>
        </w:rPr>
        <w:t>Incyt</w:t>
      </w:r>
    </w:p>
    <w:p w14:paraId="6AE7626E" w14:textId="77777777" w:rsidR="00555D2C" w:rsidRDefault="00555D2C">
      <w:pPr>
        <w:jc w:val="both"/>
        <w:rPr>
          <w:rFonts w:ascii="Tahoma" w:hAnsi="Tahoma" w:cs="Tahoma"/>
          <w:color w:val="000000"/>
          <w:sz w:val="16"/>
          <w:szCs w:val="16"/>
        </w:rPr>
      </w:pPr>
    </w:p>
    <w:p w14:paraId="74AB6F3E" w14:textId="0212E4E7" w:rsidR="00555D2C" w:rsidRDefault="00555D2C">
      <w:pPr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Comentarios y observaciones: ___</w:t>
      </w:r>
      <w:r w:rsidR="001417FD">
        <w:rPr>
          <w:rFonts w:ascii="Tahoma" w:hAnsi="Tahoma" w:cs="Tahoma"/>
          <w:color w:val="000000"/>
          <w:sz w:val="16"/>
          <w:szCs w:val="16"/>
        </w:rPr>
        <w:t>E</w:t>
      </w:r>
      <w:r w:rsidR="001417FD" w:rsidRPr="001417FD">
        <w:rPr>
          <w:rFonts w:ascii="Tahoma" w:hAnsi="Tahoma" w:cs="Tahoma"/>
          <w:color w:val="000000"/>
          <w:sz w:val="16"/>
          <w:szCs w:val="16"/>
          <w:u w:val="single"/>
        </w:rPr>
        <w:t>xcelente aporte desde la academia, fue un espacio muy importante para compartir conocimiento y generar aporte al sector y su evaluación mediante una vizualización más amigable para el público en general.</w:t>
      </w:r>
      <w:r w:rsidRPr="001417FD">
        <w:rPr>
          <w:rFonts w:ascii="Tahoma" w:hAnsi="Tahoma" w:cs="Tahoma"/>
          <w:color w:val="000000"/>
          <w:sz w:val="16"/>
          <w:szCs w:val="16"/>
          <w:u w:val="single"/>
        </w:rPr>
        <w:t>_________________________________________________________________________</w:t>
      </w:r>
      <w:r w:rsidR="001417FD">
        <w:rPr>
          <w:rFonts w:ascii="Tahoma" w:hAnsi="Tahoma" w:cs="Tahoma"/>
          <w:color w:val="000000"/>
          <w:sz w:val="16"/>
          <w:szCs w:val="16"/>
        </w:rPr>
        <w:t>__________________________________________________________________________________________________________________________</w:t>
      </w:r>
    </w:p>
    <w:p w14:paraId="6FD78B5E" w14:textId="77777777" w:rsidR="00555D2C" w:rsidRDefault="00555D2C" w:rsidP="00605A3F">
      <w:pPr>
        <w:jc w:val="both"/>
        <w:rPr>
          <w:rFonts w:ascii="Tahoma" w:hAnsi="Tahoma" w:cs="Tahoma"/>
          <w:szCs w:val="19"/>
        </w:rPr>
      </w:pPr>
    </w:p>
    <w:sectPr w:rsidR="00555D2C" w:rsidSect="00DD4920">
      <w:headerReference w:type="default" r:id="rId11"/>
      <w:footerReference w:type="default" r:id="rId12"/>
      <w:pgSz w:w="12242" w:h="15842" w:code="1"/>
      <w:pgMar w:top="1701" w:right="1701" w:bottom="1418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FF292" w14:textId="77777777" w:rsidR="008530BD" w:rsidRDefault="008530BD">
      <w:r>
        <w:separator/>
      </w:r>
    </w:p>
  </w:endnote>
  <w:endnote w:type="continuationSeparator" w:id="0">
    <w:p w14:paraId="69E40360" w14:textId="77777777" w:rsidR="008530BD" w:rsidRDefault="00853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9E488" w14:textId="77777777" w:rsidR="00DD4920" w:rsidRPr="00F3091B" w:rsidRDefault="00DD4920">
    <w:pPr>
      <w:pStyle w:val="Piedepgina"/>
      <w:pBdr>
        <w:top w:val="single" w:sz="4" w:space="1" w:color="auto"/>
      </w:pBdr>
      <w:jc w:val="center"/>
      <w:rPr>
        <w:sz w:val="20"/>
        <w:szCs w:val="20"/>
      </w:rPr>
    </w:pPr>
    <w:r w:rsidRPr="00F3091B">
      <w:rPr>
        <w:sz w:val="20"/>
        <w:szCs w:val="20"/>
      </w:rPr>
      <w:t>En Todo Amar y Servir</w:t>
    </w:r>
  </w:p>
  <w:p w14:paraId="6F311F21" w14:textId="77777777" w:rsidR="00DD4920" w:rsidRDefault="00DD4920">
    <w:pPr>
      <w:pStyle w:val="Piedepgina"/>
      <w:pBdr>
        <w:top w:val="single" w:sz="4" w:space="1" w:color="auto"/>
      </w:pBdr>
      <w:jc w:val="right"/>
    </w:pPr>
    <w:r w:rsidRPr="00F3091B">
      <w:rPr>
        <w:sz w:val="20"/>
        <w:szCs w:val="20"/>
      </w:rPr>
      <w:t>San Ignacio de Loyola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9F971" w14:textId="77777777" w:rsidR="008530BD" w:rsidRDefault="008530BD">
      <w:r>
        <w:separator/>
      </w:r>
    </w:p>
  </w:footnote>
  <w:footnote w:type="continuationSeparator" w:id="0">
    <w:p w14:paraId="372BDCDB" w14:textId="77777777" w:rsidR="008530BD" w:rsidRDefault="008530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344AE" w14:textId="77777777" w:rsidR="00DD4920" w:rsidRDefault="00DD4920">
    <w:pPr>
      <w:pStyle w:val="Ttulo1"/>
      <w:rPr>
        <w:sz w:val="20"/>
      </w:rPr>
    </w:pPr>
    <w:r>
      <w:rPr>
        <w:noProof/>
        <w:sz w:val="20"/>
        <w:lang w:val="es-GT" w:eastAsia="es-GT"/>
      </w:rPr>
      <w:drawing>
        <wp:anchor distT="0" distB="0" distL="114300" distR="114300" simplePos="0" relativeHeight="251659264" behindDoc="0" locked="0" layoutInCell="1" allowOverlap="1" wp14:anchorId="2F67E611" wp14:editId="3FF1F06C">
          <wp:simplePos x="0" y="0"/>
          <wp:positionH relativeFrom="column">
            <wp:posOffset>0</wp:posOffset>
          </wp:positionH>
          <wp:positionV relativeFrom="paragraph">
            <wp:posOffset>51435</wp:posOffset>
          </wp:positionV>
          <wp:extent cx="2133600" cy="759460"/>
          <wp:effectExtent l="0" t="0" r="0" b="2540"/>
          <wp:wrapNone/>
          <wp:docPr id="1" name="Imagen 1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completo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759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t>Responsabilidad Social Académica</w:t>
    </w:r>
  </w:p>
  <w:p w14:paraId="296E95AA" w14:textId="77777777" w:rsidR="00DD4920" w:rsidRDefault="00DD4920">
    <w:pPr>
      <w:jc w:val="right"/>
      <w:rPr>
        <w:b/>
        <w:color w:val="000000"/>
        <w:sz w:val="20"/>
        <w:lang w:val="es-MX"/>
      </w:rPr>
    </w:pPr>
    <w:r>
      <w:rPr>
        <w:color w:val="000000"/>
        <w:sz w:val="20"/>
        <w:lang w:val="es-MX"/>
      </w:rPr>
      <w:t xml:space="preserve">Teléfono: (502) 2426-2626 ext. </w:t>
    </w:r>
    <w:r>
      <w:rPr>
        <w:b/>
        <w:color w:val="000000"/>
        <w:sz w:val="20"/>
        <w:lang w:val="es-MX"/>
      </w:rPr>
      <w:t>2939</w:t>
    </w:r>
  </w:p>
  <w:p w14:paraId="1270550E" w14:textId="77777777" w:rsidR="00DD4920" w:rsidRPr="00320148" w:rsidRDefault="00DD4920">
    <w:pPr>
      <w:jc w:val="right"/>
      <w:rPr>
        <w:color w:val="000000"/>
        <w:sz w:val="20"/>
        <w:lang w:val="es-MX"/>
      </w:rPr>
    </w:pPr>
    <w:r>
      <w:rPr>
        <w:color w:val="000000"/>
        <w:sz w:val="20"/>
        <w:lang w:val="es-MX"/>
      </w:rPr>
      <w:t xml:space="preserve">Tel Directo (502) </w:t>
    </w:r>
    <w:r w:rsidRPr="00320148">
      <w:rPr>
        <w:color w:val="000000"/>
        <w:sz w:val="20"/>
        <w:lang w:val="es-MX"/>
      </w:rPr>
      <w:t>24262601</w:t>
    </w:r>
  </w:p>
  <w:p w14:paraId="7A7BB9B2" w14:textId="77777777" w:rsidR="00DD4920" w:rsidRDefault="00DD4920">
    <w:pPr>
      <w:jc w:val="right"/>
      <w:rPr>
        <w:color w:val="000000"/>
        <w:sz w:val="20"/>
        <w:lang w:val="es-MX"/>
      </w:rPr>
    </w:pPr>
    <w:r>
      <w:rPr>
        <w:color w:val="000000"/>
        <w:sz w:val="20"/>
        <w:lang w:val="es-MX"/>
      </w:rPr>
      <w:t>Campus Central, Vista Hermosa III, Zona 16</w:t>
    </w:r>
  </w:p>
  <w:p w14:paraId="778FEA08" w14:textId="77777777" w:rsidR="00DD4920" w:rsidRDefault="00DD4920">
    <w:pPr>
      <w:jc w:val="right"/>
      <w:rPr>
        <w:color w:val="000000"/>
        <w:sz w:val="20"/>
        <w:lang w:val="es-MX"/>
      </w:rPr>
    </w:pPr>
    <w:r>
      <w:rPr>
        <w:color w:val="000000"/>
        <w:sz w:val="20"/>
        <w:lang w:val="es-MX"/>
      </w:rPr>
      <w:t>Oficina: edificio “H” Mezanine, oficina H-111.1</w:t>
    </w:r>
  </w:p>
  <w:p w14:paraId="67122539" w14:textId="77777777" w:rsidR="00DD4920" w:rsidRDefault="00DD4920">
    <w:pPr>
      <w:jc w:val="right"/>
      <w:rPr>
        <w:color w:val="000000"/>
        <w:sz w:val="20"/>
        <w:lang w:val="es-MX"/>
      </w:rPr>
    </w:pPr>
    <w:r>
      <w:rPr>
        <w:color w:val="000000"/>
        <w:sz w:val="20"/>
        <w:lang w:val="es-MX"/>
      </w:rPr>
      <w:t>Guatemala, Ciudad. 01016</w:t>
    </w:r>
  </w:p>
  <w:p w14:paraId="3E2AE056" w14:textId="77777777" w:rsidR="00DD4920" w:rsidRDefault="00DD4920">
    <w:pPr>
      <w:jc w:val="right"/>
      <w:rPr>
        <w:color w:val="000000"/>
        <w:sz w:val="20"/>
        <w:lang w:val="es-MX"/>
      </w:rPr>
    </w:pPr>
  </w:p>
  <w:p w14:paraId="0DED1AE9" w14:textId="77777777" w:rsidR="00DD4920" w:rsidRDefault="00DD4920">
    <w:pPr>
      <w:pStyle w:val="Encabezado"/>
      <w:tabs>
        <w:tab w:val="clear" w:pos="8306"/>
        <w:tab w:val="right" w:pos="87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A496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C6496D"/>
    <w:multiLevelType w:val="hybridMultilevel"/>
    <w:tmpl w:val="140C6FAE"/>
    <w:lvl w:ilvl="0" w:tplc="1E3C3460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46C7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6407C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7A58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56C7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692C6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5E1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9678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DEBA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A0E4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1BE664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B176A23"/>
    <w:multiLevelType w:val="hybridMultilevel"/>
    <w:tmpl w:val="032C0888"/>
    <w:lvl w:ilvl="0" w:tplc="74FC80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9C3FD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9EB0F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F36A6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44C8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CC82F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38A3A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B817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A4E7E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D4C18D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A662807"/>
    <w:multiLevelType w:val="multilevel"/>
    <w:tmpl w:val="C3122A2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7" w15:restartNumberingAfterBreak="0">
    <w:nsid w:val="6DC623F6"/>
    <w:multiLevelType w:val="hybridMultilevel"/>
    <w:tmpl w:val="B9245366"/>
    <w:lvl w:ilvl="0" w:tplc="A72E2E44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3AA1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6888D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DCB8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FC58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CC6BC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0803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F4BD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DF256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A9"/>
    <w:rsid w:val="00017FCC"/>
    <w:rsid w:val="00052B15"/>
    <w:rsid w:val="00055AF4"/>
    <w:rsid w:val="00081E79"/>
    <w:rsid w:val="0008226E"/>
    <w:rsid w:val="000C1CEE"/>
    <w:rsid w:val="00100566"/>
    <w:rsid w:val="001060AB"/>
    <w:rsid w:val="001417FD"/>
    <w:rsid w:val="00170EEA"/>
    <w:rsid w:val="001F2EEF"/>
    <w:rsid w:val="002216D8"/>
    <w:rsid w:val="00232DA9"/>
    <w:rsid w:val="00267936"/>
    <w:rsid w:val="00274C07"/>
    <w:rsid w:val="002D4549"/>
    <w:rsid w:val="003068D8"/>
    <w:rsid w:val="00320148"/>
    <w:rsid w:val="00323880"/>
    <w:rsid w:val="00326F8C"/>
    <w:rsid w:val="0036377A"/>
    <w:rsid w:val="003B0129"/>
    <w:rsid w:val="003F31A0"/>
    <w:rsid w:val="003F4291"/>
    <w:rsid w:val="00416E2A"/>
    <w:rsid w:val="0045044F"/>
    <w:rsid w:val="00486642"/>
    <w:rsid w:val="004D3749"/>
    <w:rsid w:val="004F701C"/>
    <w:rsid w:val="005165C6"/>
    <w:rsid w:val="005367D3"/>
    <w:rsid w:val="005419B0"/>
    <w:rsid w:val="00555D2C"/>
    <w:rsid w:val="00587815"/>
    <w:rsid w:val="005973DC"/>
    <w:rsid w:val="005D5C95"/>
    <w:rsid w:val="005E11BF"/>
    <w:rsid w:val="005E650A"/>
    <w:rsid w:val="00605A3F"/>
    <w:rsid w:val="006517A9"/>
    <w:rsid w:val="0065470F"/>
    <w:rsid w:val="006D76BB"/>
    <w:rsid w:val="006E5950"/>
    <w:rsid w:val="006F3C69"/>
    <w:rsid w:val="00785A7E"/>
    <w:rsid w:val="00790F84"/>
    <w:rsid w:val="007A1FF3"/>
    <w:rsid w:val="007D17AD"/>
    <w:rsid w:val="007D3E19"/>
    <w:rsid w:val="007D7F60"/>
    <w:rsid w:val="007E0581"/>
    <w:rsid w:val="0080503D"/>
    <w:rsid w:val="00824D73"/>
    <w:rsid w:val="00845754"/>
    <w:rsid w:val="008530BD"/>
    <w:rsid w:val="00874026"/>
    <w:rsid w:val="00906D66"/>
    <w:rsid w:val="00984932"/>
    <w:rsid w:val="00985A48"/>
    <w:rsid w:val="009B5303"/>
    <w:rsid w:val="00A437FE"/>
    <w:rsid w:val="00A5551F"/>
    <w:rsid w:val="00AE1A93"/>
    <w:rsid w:val="00B02E37"/>
    <w:rsid w:val="00B17125"/>
    <w:rsid w:val="00B27AE8"/>
    <w:rsid w:val="00B45626"/>
    <w:rsid w:val="00B51552"/>
    <w:rsid w:val="00B8473D"/>
    <w:rsid w:val="00BE393C"/>
    <w:rsid w:val="00C54386"/>
    <w:rsid w:val="00CD0BC0"/>
    <w:rsid w:val="00D1706E"/>
    <w:rsid w:val="00D63235"/>
    <w:rsid w:val="00D72F73"/>
    <w:rsid w:val="00D735AA"/>
    <w:rsid w:val="00D76B5B"/>
    <w:rsid w:val="00D84094"/>
    <w:rsid w:val="00DA67A0"/>
    <w:rsid w:val="00DD4920"/>
    <w:rsid w:val="00EF7AB5"/>
    <w:rsid w:val="00F20409"/>
    <w:rsid w:val="00F3091B"/>
    <w:rsid w:val="00F443AC"/>
    <w:rsid w:val="00F968AD"/>
    <w:rsid w:val="00FA7967"/>
    <w:rsid w:val="00FB7C61"/>
    <w:rsid w:val="00FF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52EB590"/>
  <w15:docId w15:val="{BCE240D1-893D-40BB-9738-C0E1BDA45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color w:val="000000"/>
      <w:sz w:val="16"/>
      <w:lang w:val="es-MX" w:eastAsia="en-US"/>
    </w:rPr>
  </w:style>
  <w:style w:type="paragraph" w:styleId="Ttulo2">
    <w:name w:val="heading 2"/>
    <w:basedOn w:val="Normal"/>
    <w:next w:val="Normal"/>
    <w:qFormat/>
    <w:pPr>
      <w:keepNext/>
      <w:framePr w:hSpace="141" w:wrap="notBeside" w:vAnchor="text" w:hAnchor="margin" w:y="69"/>
      <w:outlineLvl w:val="1"/>
    </w:pPr>
    <w:rPr>
      <w:b/>
      <w:bCs/>
      <w:lang w:val="es-E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snapToGrid w:val="0"/>
      <w:color w:val="0000FF"/>
      <w:sz w:val="18"/>
      <w:u w:val="single"/>
      <w:lang w:eastAsia="en-US"/>
    </w:rPr>
  </w:style>
  <w:style w:type="paragraph" w:styleId="Ttulo5">
    <w:name w:val="heading 5"/>
    <w:basedOn w:val="Normal"/>
    <w:next w:val="Normal"/>
    <w:qFormat/>
    <w:pPr>
      <w:keepNext/>
      <w:framePr w:hSpace="141" w:wrap="notBeside" w:vAnchor="text" w:hAnchor="margin" w:y="69"/>
      <w:outlineLvl w:val="4"/>
    </w:pPr>
    <w:rPr>
      <w:i/>
      <w:iCs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paragraph" w:styleId="Textoindependiente">
    <w:name w:val="Body Text"/>
    <w:basedOn w:val="Normal"/>
    <w:pPr>
      <w:widowControl w:val="0"/>
      <w:autoSpaceDE w:val="0"/>
      <w:autoSpaceDN w:val="0"/>
      <w:adjustRightInd w:val="0"/>
    </w:pPr>
    <w:rPr>
      <w:rFonts w:ascii="Tahoma" w:hAnsi="Tahoma"/>
    </w:r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/>
      <w:sz w:val="20"/>
    </w:rPr>
  </w:style>
  <w:style w:type="paragraph" w:styleId="Textoindependiente2">
    <w:name w:val="Body Text 2"/>
    <w:basedOn w:val="Normal"/>
    <w:pPr>
      <w:jc w:val="both"/>
    </w:pPr>
    <w:rPr>
      <w:lang w:val="es-ES"/>
    </w:rPr>
  </w:style>
  <w:style w:type="paragraph" w:styleId="Textoindependiente3">
    <w:name w:val="Body Text 3"/>
    <w:basedOn w:val="Normal"/>
    <w:pPr>
      <w:jc w:val="both"/>
    </w:pPr>
    <w:rPr>
      <w:sz w:val="24"/>
    </w:rPr>
  </w:style>
  <w:style w:type="character" w:styleId="Hipervnculo">
    <w:name w:val="Hyperlink"/>
    <w:rsid w:val="00320148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B515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51552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3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tif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solorzano\Mis%20documentos\Hoja%20Membretada%2005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7D440210FBDF4B8AF92FDDA92074DC" ma:contentTypeVersion="10" ma:contentTypeDescription="Crear nuevo documento." ma:contentTypeScope="" ma:versionID="50fb83e4bea6eb57b75f8b6b49203e09">
  <xsd:schema xmlns:xsd="http://www.w3.org/2001/XMLSchema" xmlns:xs="http://www.w3.org/2001/XMLSchema" xmlns:p="http://schemas.microsoft.com/office/2006/metadata/properties" xmlns:ns2="8b7fa946-b8a2-4fc5-87a7-5d8b17bd94ee" targetNamespace="http://schemas.microsoft.com/office/2006/metadata/properties" ma:root="true" ma:fieldsID="88c44861e789e03dc540be10114d0c98" ns2:_="">
    <xsd:import namespace="8b7fa946-b8a2-4fc5-87a7-5d8b17bd94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7fa946-b8a2-4fc5-87a7-5d8b17bd94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23429F-6DEB-4B4F-8A3E-2900B70B3D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BD5A8B-6F19-4C95-9CF0-5C429D0BBCE4}"/>
</file>

<file path=customXml/itemProps3.xml><?xml version="1.0" encoding="utf-8"?>
<ds:datastoreItem xmlns:ds="http://schemas.openxmlformats.org/officeDocument/2006/customXml" ds:itemID="{CE1E2803-8B1B-4FE0-8AB4-5ABD6CE6E6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Settings\asolorzano\Mis documentos\Hoja Membretada 05.dot</Template>
  <TotalTime>1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Elaboración de Procesos</vt:lpstr>
    </vt:vector>
  </TitlesOfParts>
  <Company>Universidad Rafael Landívar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Elaboración de Procesos</dc:title>
  <dc:creator>amatamoros</dc:creator>
  <cp:lastModifiedBy>Josue Higueros Calderon</cp:lastModifiedBy>
  <cp:revision>3</cp:revision>
  <cp:lastPrinted>2016-04-25T23:59:00Z</cp:lastPrinted>
  <dcterms:created xsi:type="dcterms:W3CDTF">2021-11-04T23:34:00Z</dcterms:created>
  <dcterms:modified xsi:type="dcterms:W3CDTF">2021-11-04T23:42:00Z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0x0101004C7D440210FBDF4B8AF92FDDA92074DC</vt:lpwstr>
  </property>
</Properties>
</file>